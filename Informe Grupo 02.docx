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5279183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 xml:space="preserve">DOCKER Y KUBERNETES </w:t>
      </w:r>
      <w:r w:rsidR="00AE2E27">
        <w:rPr>
          <w:noProof/>
          <w:sz w:val="72"/>
          <w:szCs w:val="52"/>
        </w:rPr>
        <w:t>AVANZADO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D70CE12" w:rsidR="003E4C08" w:rsidRPr="00583FA6" w:rsidRDefault="00433BCE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Grupo</w:t>
            </w:r>
            <w:r w:rsidR="003E4C0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  <w:r w:rsidR="00AE2E27">
              <w:rPr>
                <w:noProof/>
              </w:rPr>
              <w:t>2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CBCF4A8" w14:textId="676C10FA" w:rsidR="003E4C08" w:rsidRDefault="00C419BA" w:rsidP="0098353A">
            <w:pPr>
              <w:pStyle w:val="Autor"/>
              <w:rPr>
                <w:noProof/>
              </w:rPr>
            </w:pPr>
            <w:r>
              <w:rPr>
                <w:noProof/>
              </w:rPr>
              <w:t xml:space="preserve">Javier </w:t>
            </w:r>
            <w:r w:rsidR="00361823">
              <w:rPr>
                <w:noProof/>
              </w:rPr>
              <w:t>Vel</w:t>
            </w:r>
            <w:r w:rsidR="002D5C12">
              <w:rPr>
                <w:noProof/>
              </w:rPr>
              <w:t>a</w:t>
            </w:r>
            <w:r w:rsidR="00361823">
              <w:rPr>
                <w:noProof/>
              </w:rPr>
              <w:t>squez</w:t>
            </w:r>
            <w:r>
              <w:rPr>
                <w:noProof/>
              </w:rPr>
              <w:t xml:space="preserve"> Montero</w:t>
            </w:r>
          </w:p>
          <w:p w14:paraId="37D44574" w14:textId="0C900568" w:rsidR="0054747B" w:rsidRPr="0054747B" w:rsidRDefault="0054747B" w:rsidP="0054747B">
            <w:pPr>
              <w:pStyle w:val="Autor"/>
              <w:rPr>
                <w:noProof/>
              </w:rPr>
            </w:pPr>
            <w:r>
              <w:rPr>
                <w:noProof/>
              </w:rPr>
              <w:t>José Yugar Ladines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37174CC5" w14:textId="77777777" w:rsidR="000E16FE" w:rsidRPr="000E16FE" w:rsidRDefault="000E16FE" w:rsidP="000E1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PE"/>
              </w:rPr>
            </w:pPr>
          </w:p>
          <w:p w14:paraId="31A529B7" w14:textId="0787E9B5" w:rsidR="000E16FE" w:rsidRPr="00254B5D" w:rsidRDefault="000E16FE" w:rsidP="000E16FE">
            <w:pPr>
              <w:jc w:val="both"/>
              <w:rPr>
                <w:noProof/>
              </w:rPr>
            </w:pPr>
            <w:r w:rsidRPr="000E16FE">
              <w:rPr>
                <w:rFonts w:ascii="Calibri" w:hAnsi="Calibri" w:cs="Calibri"/>
                <w:color w:val="000000"/>
                <w:sz w:val="24"/>
                <w:szCs w:val="24"/>
                <w:lang w:val="es-PE"/>
              </w:rPr>
              <w:t xml:space="preserve"> </w:t>
            </w:r>
            <w:r>
              <w:rPr>
                <w:noProof/>
              </w:rPr>
              <w:t>El presente trabajo tiene por objetivo a</w:t>
            </w:r>
            <w:r w:rsidRPr="000E16FE">
              <w:rPr>
                <w:noProof/>
              </w:rPr>
              <w:t>l finalizar este proyecto, los participantes serán capaces de desarrollar, contenerizar y desplegar una solución basada en microservicios para la gestión de eventos y sus participantes, utilizando Docker y Kubernetes. Esto incluirá la creación de imágenes Docker optimizadas, la configuración de un archivo Docker Compose para el desarrollo local, y el despliegue en un clúster de Kubernetes con configuración de servicios, replicasets, y acceso mediante Ingress, aplicando las mejores prácticas de escalabilidad, gestión de redes y almacenamiento en contenedores.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965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848B813" w:rsidR="003E4C08" w:rsidRPr="00583FA6" w:rsidRDefault="006926FF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 xml:space="preserve">Tecnologías y </w:t>
            </w:r>
            <w:r w:rsidR="003E4C08">
              <w:rPr>
                <w:noProof/>
              </w:rPr>
              <w:t>Herramientas utilizadas:</w:t>
            </w:r>
          </w:p>
          <w:p w14:paraId="66FCE87E" w14:textId="77777777" w:rsidR="006926FF" w:rsidRDefault="006926FF" w:rsidP="006926FF">
            <w:pPr>
              <w:pStyle w:val="Default"/>
            </w:pPr>
          </w:p>
          <w:p w14:paraId="1A490B83" w14:textId="05B78E2D" w:rsidR="006926FF" w:rsidRDefault="006926FF" w:rsidP="00917156">
            <w:pPr>
              <w:pStyle w:val="Default"/>
              <w:numPr>
                <w:ilvl w:val="0"/>
                <w:numId w:val="21"/>
              </w:numPr>
            </w:pPr>
            <w:r>
              <w:t xml:space="preserve">Lenguaje de programación: </w:t>
            </w:r>
          </w:p>
          <w:p w14:paraId="0F702961" w14:textId="7DD74311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Java 21 </w:t>
            </w:r>
          </w:p>
          <w:p w14:paraId="5CF02E86" w14:textId="77777777" w:rsidR="006926FF" w:rsidRDefault="006926FF" w:rsidP="006926FF">
            <w:pPr>
              <w:pStyle w:val="Default"/>
            </w:pPr>
          </w:p>
          <w:p w14:paraId="05066817" w14:textId="77777777" w:rsidR="00753CED" w:rsidRPr="00753CED" w:rsidRDefault="006926FF" w:rsidP="00917156">
            <w:pPr>
              <w:pStyle w:val="Default"/>
              <w:numPr>
                <w:ilvl w:val="0"/>
                <w:numId w:val="21"/>
              </w:numPr>
            </w:pPr>
            <w:proofErr w:type="spellStart"/>
            <w:r w:rsidRPr="00753CED">
              <w:t>Frameworks</w:t>
            </w:r>
            <w:proofErr w:type="spellEnd"/>
            <w:r w:rsidRPr="00753CED">
              <w:t xml:space="preserve"> y librerías: </w:t>
            </w:r>
          </w:p>
          <w:p w14:paraId="0B55B5A4" w14:textId="02769FBF" w:rsidR="0038455F" w:rsidRDefault="0038455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Cloud </w:t>
            </w:r>
            <w:proofErr w:type="spellStart"/>
            <w:r>
              <w:t>Kubernetes</w:t>
            </w:r>
            <w:proofErr w:type="spellEnd"/>
          </w:p>
          <w:p w14:paraId="0535C50B" w14:textId="0500D0C5" w:rsidR="006926FF" w:rsidRPr="00753CED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</w:t>
            </w:r>
            <w:proofErr w:type="spellStart"/>
            <w:r w:rsidRPr="00753CED">
              <w:t>Boot</w:t>
            </w:r>
            <w:proofErr w:type="spellEnd"/>
            <w:r w:rsidRPr="00753CED">
              <w:t xml:space="preserve"> 3.3.x </w:t>
            </w:r>
          </w:p>
          <w:p w14:paraId="7AD4DBDC" w14:textId="77777777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Cloud Gateway </w:t>
            </w:r>
          </w:p>
          <w:p w14:paraId="53036ED9" w14:textId="77777777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</w:t>
            </w:r>
            <w:proofErr w:type="spellStart"/>
            <w:r>
              <w:t>Actuator</w:t>
            </w:r>
            <w:proofErr w:type="spellEnd"/>
            <w:r>
              <w:t xml:space="preserve"> </w:t>
            </w:r>
          </w:p>
          <w:p w14:paraId="45C05246" w14:textId="77777777" w:rsidR="006926FF" w:rsidRPr="00753CED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Data JPA </w:t>
            </w:r>
          </w:p>
          <w:p w14:paraId="7E21204B" w14:textId="25F173D2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Web </w:t>
            </w:r>
          </w:p>
          <w:p w14:paraId="3AF4F5C3" w14:textId="34B8467E" w:rsidR="009D55DF" w:rsidRDefault="009D55D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Cloud </w:t>
            </w:r>
            <w:proofErr w:type="spellStart"/>
            <w:r>
              <w:t>OpenFeign</w:t>
            </w:r>
            <w:proofErr w:type="spellEnd"/>
          </w:p>
          <w:p w14:paraId="1C750E91" w14:textId="1EBAF7A1" w:rsidR="00AF1458" w:rsidRDefault="00AF1458" w:rsidP="00917156">
            <w:pPr>
              <w:pStyle w:val="Default"/>
              <w:numPr>
                <w:ilvl w:val="0"/>
                <w:numId w:val="25"/>
              </w:numPr>
            </w:pPr>
            <w:r>
              <w:t>Lombok</w:t>
            </w:r>
          </w:p>
          <w:p w14:paraId="05BA9111" w14:textId="73FC60E7" w:rsidR="00FA7F72" w:rsidRDefault="00FA7F72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Oracle </w:t>
            </w:r>
            <w:proofErr w:type="spellStart"/>
            <w:r>
              <w:t>Database</w:t>
            </w:r>
            <w:proofErr w:type="spellEnd"/>
            <w:r>
              <w:t xml:space="preserve"> JDBC</w:t>
            </w:r>
          </w:p>
          <w:p w14:paraId="341E791A" w14:textId="34598472" w:rsidR="00FA7F72" w:rsidRDefault="00FA7F72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Apache </w:t>
            </w:r>
            <w:r w:rsidR="00AD697B">
              <w:t>Maven</w:t>
            </w:r>
          </w:p>
          <w:p w14:paraId="58758D6C" w14:textId="430E93E0" w:rsidR="00AD697B" w:rsidRPr="00753CED" w:rsidRDefault="00AD697B" w:rsidP="00917156">
            <w:pPr>
              <w:pStyle w:val="Default"/>
              <w:numPr>
                <w:ilvl w:val="0"/>
                <w:numId w:val="25"/>
              </w:numPr>
            </w:pPr>
            <w:proofErr w:type="spellStart"/>
            <w:r>
              <w:t>Springdoc</w:t>
            </w:r>
            <w:proofErr w:type="spellEnd"/>
            <w:r>
              <w:t xml:space="preserve"> </w:t>
            </w:r>
            <w:proofErr w:type="spellStart"/>
            <w:r>
              <w:t>OpenAPI</w:t>
            </w:r>
            <w:proofErr w:type="spellEnd"/>
          </w:p>
          <w:p w14:paraId="57E0C76B" w14:textId="77777777" w:rsidR="006926FF" w:rsidRDefault="006926FF" w:rsidP="00753CED">
            <w:pPr>
              <w:pStyle w:val="Default"/>
              <w:rPr>
                <w:sz w:val="23"/>
                <w:szCs w:val="23"/>
              </w:rPr>
            </w:pPr>
          </w:p>
          <w:p w14:paraId="79093966" w14:textId="4A6ECBCE" w:rsidR="00753CED" w:rsidRPr="00E61CB0" w:rsidRDefault="006926FF" w:rsidP="00917156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 w:rsidRPr="00753CED">
              <w:t>Base de datos:</w:t>
            </w:r>
            <w:r>
              <w:rPr>
                <w:sz w:val="23"/>
                <w:szCs w:val="23"/>
              </w:rPr>
              <w:t xml:space="preserve"> </w:t>
            </w:r>
          </w:p>
          <w:p w14:paraId="3D2C33A7" w14:textId="2DBB9921" w:rsidR="00917156" w:rsidRPr="00912C29" w:rsidRDefault="00753CED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Oracle </w:t>
            </w:r>
            <w:r>
              <w:t>EM</w:t>
            </w:r>
            <w:r w:rsidRPr="00753CED">
              <w:t xml:space="preserve"> </w:t>
            </w:r>
            <w:r>
              <w:t xml:space="preserve">Express </w:t>
            </w:r>
            <w:r w:rsidRPr="00753CED">
              <w:t xml:space="preserve">21 </w:t>
            </w:r>
          </w:p>
          <w:p w14:paraId="0BB68B33" w14:textId="77777777" w:rsidR="00917156" w:rsidRPr="00917156" w:rsidRDefault="00917156" w:rsidP="009171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</w:p>
          <w:p w14:paraId="74D4166D" w14:textId="11C34B90" w:rsidR="00917156" w:rsidRPr="00912C29" w:rsidRDefault="00917156" w:rsidP="00917156">
            <w:pPr>
              <w:pStyle w:val="Default"/>
              <w:numPr>
                <w:ilvl w:val="0"/>
                <w:numId w:val="21"/>
              </w:numPr>
            </w:pPr>
            <w:proofErr w:type="spellStart"/>
            <w:r w:rsidRPr="00917156">
              <w:t>Contenerización</w:t>
            </w:r>
            <w:proofErr w:type="spellEnd"/>
            <w:r w:rsidRPr="00917156">
              <w:t xml:space="preserve">: </w:t>
            </w:r>
          </w:p>
          <w:p w14:paraId="63C664CF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</w:pPr>
            <w:r w:rsidRPr="00917156">
              <w:t xml:space="preserve">Docker </w:t>
            </w:r>
          </w:p>
          <w:p w14:paraId="4D163C8E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</w:pPr>
            <w:r w:rsidRPr="00917156">
              <w:t xml:space="preserve">Docker </w:t>
            </w:r>
            <w:proofErr w:type="spellStart"/>
            <w:r w:rsidRPr="00917156">
              <w:t>Compose</w:t>
            </w:r>
            <w:proofErr w:type="spellEnd"/>
            <w:r w:rsidRPr="00917156">
              <w:t xml:space="preserve"> </w:t>
            </w:r>
          </w:p>
          <w:p w14:paraId="5B95D48C" w14:textId="77777777" w:rsidR="00917156" w:rsidRPr="00917156" w:rsidRDefault="00917156" w:rsidP="00917156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</w:p>
          <w:p w14:paraId="07016AA8" w14:textId="5904A295" w:rsidR="00753CED" w:rsidRPr="00912C29" w:rsidRDefault="00917156" w:rsidP="00912C29">
            <w:pPr>
              <w:pStyle w:val="Default"/>
              <w:numPr>
                <w:ilvl w:val="0"/>
                <w:numId w:val="21"/>
              </w:numPr>
            </w:pPr>
            <w:r w:rsidRPr="00917156">
              <w:t xml:space="preserve">Orquestación de contenedores: </w:t>
            </w:r>
          </w:p>
          <w:p w14:paraId="6C7D3CF2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proofErr w:type="spellStart"/>
            <w:r w:rsidRPr="00917156">
              <w:t>Kubernetes</w:t>
            </w:r>
            <w:proofErr w:type="spellEnd"/>
            <w:r w:rsidRPr="00917156">
              <w:t xml:space="preserve"> </w:t>
            </w:r>
          </w:p>
          <w:p w14:paraId="30D96232" w14:textId="2399C2CE" w:rsidR="003E4C08" w:rsidRDefault="003E4C08" w:rsidP="00260067">
            <w:pPr>
              <w:rPr>
                <w:noProof/>
              </w:rPr>
            </w:pPr>
          </w:p>
          <w:p w14:paraId="5CD32C28" w14:textId="20B6476D" w:rsidR="008B2FA9" w:rsidRDefault="008B2FA9" w:rsidP="008B2FA9">
            <w:pPr>
              <w:pStyle w:val="Default"/>
              <w:numPr>
                <w:ilvl w:val="0"/>
                <w:numId w:val="21"/>
              </w:numPr>
            </w:pPr>
            <w:r>
              <w:t>I</w:t>
            </w:r>
            <w:r w:rsidRPr="008B2FA9">
              <w:t>DES</w:t>
            </w:r>
          </w:p>
          <w:p w14:paraId="0BDEE9CE" w14:textId="0E5BA0DD" w:rsidR="008B2FA9" w:rsidRPr="008B2FA9" w:rsidRDefault="008B2FA9" w:rsidP="008B2FA9">
            <w:pPr>
              <w:pStyle w:val="Default"/>
              <w:numPr>
                <w:ilvl w:val="0"/>
                <w:numId w:val="25"/>
              </w:numPr>
              <w:rPr>
                <w:lang w:val="en-US"/>
              </w:rPr>
            </w:pPr>
            <w:r w:rsidRPr="008B2FA9">
              <w:rPr>
                <w:noProof/>
                <w:color w:val="auto"/>
                <w:lang w:val="en-US"/>
              </w:rPr>
              <w:t>Intellij IDEA (Community Edition)</w:t>
            </w:r>
          </w:p>
          <w:p w14:paraId="73C9E308" w14:textId="47C977A5" w:rsidR="008B2FA9" w:rsidRDefault="008B2FA9" w:rsidP="008B2FA9">
            <w:pPr>
              <w:pStyle w:val="Default"/>
              <w:numPr>
                <w:ilvl w:val="0"/>
                <w:numId w:val="25"/>
              </w:numPr>
            </w:pPr>
            <w:r>
              <w:t>STS 4</w:t>
            </w:r>
          </w:p>
          <w:p w14:paraId="16FFD11B" w14:textId="77777777" w:rsidR="00C10C41" w:rsidRDefault="00C10C41" w:rsidP="00C10C41">
            <w:pPr>
              <w:pStyle w:val="Default"/>
              <w:ind w:left="1080"/>
            </w:pPr>
          </w:p>
          <w:p w14:paraId="40227703" w14:textId="4A166284" w:rsidR="008B2FA9" w:rsidRDefault="00C10C41" w:rsidP="008B2FA9">
            <w:pPr>
              <w:pStyle w:val="Default"/>
              <w:numPr>
                <w:ilvl w:val="0"/>
                <w:numId w:val="21"/>
              </w:numPr>
            </w:pPr>
            <w:r>
              <w:t>Plataforma de Desarrollo Colaborativo</w:t>
            </w:r>
          </w:p>
          <w:p w14:paraId="1E98E3EB" w14:textId="08E9C502" w:rsidR="003E4C08" w:rsidRDefault="00C10C41" w:rsidP="00210BC7">
            <w:pPr>
              <w:pStyle w:val="Default"/>
              <w:numPr>
                <w:ilvl w:val="0"/>
                <w:numId w:val="25"/>
              </w:numPr>
            </w:pPr>
            <w:r>
              <w:t>GitHub</w:t>
            </w:r>
          </w:p>
          <w:p w14:paraId="6A6C7A59" w14:textId="0AC78A75" w:rsidR="003E4C08" w:rsidRDefault="003E4C08" w:rsidP="00260067">
            <w:pPr>
              <w:rPr>
                <w:noProof/>
              </w:rPr>
            </w:pPr>
          </w:p>
          <w:p w14:paraId="24176E51" w14:textId="1A7F90CB" w:rsidR="008558F1" w:rsidRPr="00583FA6" w:rsidRDefault="008558F1" w:rsidP="008558F1">
            <w:pPr>
              <w:pStyle w:val="Default"/>
              <w:numPr>
                <w:ilvl w:val="0"/>
                <w:numId w:val="21"/>
              </w:numPr>
            </w:pPr>
            <w:r>
              <w:t xml:space="preserve">Herramienta de Documentación y Diseño de </w:t>
            </w:r>
            <w:proofErr w:type="spellStart"/>
            <w:r>
              <w:t>APIs</w:t>
            </w:r>
            <w:proofErr w:type="spellEnd"/>
          </w:p>
          <w:p w14:paraId="0302D781" w14:textId="3574DC6D" w:rsidR="003E4C08" w:rsidRDefault="008558F1" w:rsidP="008558F1">
            <w:pPr>
              <w:pStyle w:val="Default"/>
              <w:numPr>
                <w:ilvl w:val="0"/>
                <w:numId w:val="25"/>
              </w:numPr>
            </w:pPr>
            <w:proofErr w:type="spellStart"/>
            <w:r w:rsidRPr="008558F1">
              <w:t>Swagger</w:t>
            </w:r>
            <w:proofErr w:type="spellEnd"/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D55482A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="00540A7A" w:rsidRPr="00540A7A">
        <w:rPr>
          <w:noProof/>
        </w:rPr>
        <w:t>Informe Grupo 05</w:t>
      </w:r>
      <w:r w:rsidRPr="00C87F0C">
        <w:rPr>
          <w:noProof/>
        </w:rPr>
        <w:t>.docx</w:t>
      </w:r>
      <w:r>
        <w:rPr>
          <w:noProof/>
        </w:rPr>
        <w:t>).</w:t>
      </w:r>
    </w:p>
    <w:p w14:paraId="43DEC736" w14:textId="77777777" w:rsidR="00540A7A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 w:rsidR="00540A7A">
        <w:rPr>
          <w:b/>
          <w:bCs/>
          <w:noProof/>
        </w:rPr>
        <w:t xml:space="preserve"> del Proyecto final</w:t>
      </w:r>
      <w:r>
        <w:rPr>
          <w:noProof/>
        </w:rPr>
        <w:t xml:space="preserve"> </w:t>
      </w:r>
    </w:p>
    <w:p w14:paraId="2D621C0A" w14:textId="5F5EEBBB" w:rsidR="003E4C08" w:rsidRDefault="008424E4" w:rsidP="00540A7A">
      <w:pPr>
        <w:pStyle w:val="Prrafodelista"/>
        <w:rPr>
          <w:noProof/>
        </w:rPr>
      </w:pPr>
      <w:hyperlink r:id="rId12" w:history="1">
        <w:r w:rsidR="00540A7A" w:rsidRPr="00EC59C7">
          <w:rPr>
            <w:rStyle w:val="Hipervnculo"/>
            <w:noProof/>
          </w:rPr>
          <w:t>https://github.com/rmcabrera/gestor-eventos-participantes.git</w:t>
        </w:r>
      </w:hyperlink>
      <w:r w:rsidR="00540A7A">
        <w:rPr>
          <w:noProof/>
        </w:rPr>
        <w:t xml:space="preserve"> </w:t>
      </w:r>
    </w:p>
    <w:p w14:paraId="48B0E01D" w14:textId="5CA7EAF7" w:rsidR="00540A7A" w:rsidRDefault="00540A7A" w:rsidP="00540A7A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b/>
          <w:bCs/>
          <w:noProof/>
        </w:rPr>
        <w:t xml:space="preserve"> de los entregables</w:t>
      </w:r>
      <w:r>
        <w:rPr>
          <w:noProof/>
        </w:rPr>
        <w:t xml:space="preserve"> </w:t>
      </w:r>
    </w:p>
    <w:p w14:paraId="57864DE8" w14:textId="6B061357" w:rsidR="00540A7A" w:rsidRDefault="008424E4" w:rsidP="00540A7A">
      <w:pPr>
        <w:pStyle w:val="Prrafodelista"/>
        <w:rPr>
          <w:noProof/>
        </w:rPr>
      </w:pPr>
      <w:hyperlink r:id="rId13" w:history="1">
        <w:r w:rsidR="00540A7A" w:rsidRPr="00EC59C7">
          <w:rPr>
            <w:rStyle w:val="Hipervnculo"/>
            <w:noProof/>
          </w:rPr>
          <w:t>https://github.com/raulkkonen1/repo-equipo05.git</w:t>
        </w:r>
      </w:hyperlink>
      <w:r w:rsidR="00540A7A">
        <w:rPr>
          <w:noProof/>
        </w:rPr>
        <w:t xml:space="preserve"> </w:t>
      </w:r>
    </w:p>
    <w:p w14:paraId="27DA6960" w14:textId="068A6191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</w:t>
      </w:r>
    </w:p>
    <w:p w14:paraId="05CDB74B" w14:textId="3EE9D222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Código fuente de los microservicios</w:t>
      </w:r>
    </w:p>
    <w:p w14:paraId="2B2F354C" w14:textId="59CA0EB9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Estructura de los proyectos</w:t>
      </w:r>
    </w:p>
    <w:p w14:paraId="37A3B722" w14:textId="0B55644C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Ruta GIT del proyecto final</w:t>
      </w:r>
    </w:p>
    <w:p w14:paraId="1965E458" w14:textId="004CFF3D" w:rsidR="00321BD9" w:rsidRDefault="0048063D" w:rsidP="00321BD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JARs generados</w:t>
      </w:r>
    </w:p>
    <w:p w14:paraId="40E917EE" w14:textId="57765FB4" w:rsidR="00A86498" w:rsidRPr="00D64309" w:rsidRDefault="00D64309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Artefactos contenerizados</w:t>
      </w:r>
    </w:p>
    <w:p w14:paraId="73427386" w14:textId="68D17FFC" w:rsidR="00D64309" w:rsidRDefault="00D64309" w:rsidP="00D64309">
      <w:pPr>
        <w:pStyle w:val="Prrafodelista"/>
        <w:numPr>
          <w:ilvl w:val="0"/>
          <w:numId w:val="25"/>
        </w:numPr>
        <w:rPr>
          <w:noProof/>
        </w:rPr>
      </w:pPr>
      <w:r w:rsidRPr="00D64309">
        <w:rPr>
          <w:noProof/>
        </w:rPr>
        <w:t>Dockerfiles</w:t>
      </w:r>
    </w:p>
    <w:p w14:paraId="4827E5B3" w14:textId="4A59FC68" w:rsidR="00D64309" w:rsidRDefault="00D64309" w:rsidP="00D6430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Docker compose</w:t>
      </w:r>
    </w:p>
    <w:p w14:paraId="0AB6A111" w14:textId="11221333" w:rsidR="00321BD9" w:rsidRDefault="00D64309" w:rsidP="00321BD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Imágenes docker</w:t>
      </w:r>
    </w:p>
    <w:p w14:paraId="01095521" w14:textId="7880DFE8" w:rsidR="003E4C08" w:rsidRPr="00EC0FAE" w:rsidRDefault="00EC0FAE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Configuración Kubernetes </w:t>
      </w:r>
    </w:p>
    <w:p w14:paraId="031AB069" w14:textId="3E879E18" w:rsidR="00EC0FAE" w:rsidRPr="00EC0FAE" w:rsidRDefault="00EC0FAE" w:rsidP="00EC0FAE">
      <w:pPr>
        <w:pStyle w:val="Prrafodelista"/>
        <w:rPr>
          <w:noProof/>
        </w:rPr>
      </w:pPr>
      <w:r w:rsidRPr="00EC0FAE">
        <w:rPr>
          <w:noProof/>
        </w:rPr>
        <w:t>Archivos YAML agrupados por:</w:t>
      </w:r>
    </w:p>
    <w:p w14:paraId="16B068B6" w14:textId="452DC16A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Namespace</w:t>
      </w:r>
    </w:p>
    <w:p w14:paraId="69C6CCF0" w14:textId="0D04B83D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Volumenes</w:t>
      </w:r>
    </w:p>
    <w:p w14:paraId="091CC67E" w14:textId="5BFF40D3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Configmaps</w:t>
      </w:r>
    </w:p>
    <w:p w14:paraId="6A66C9CC" w14:textId="5436E0D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Secrets</w:t>
      </w:r>
    </w:p>
    <w:p w14:paraId="585D0C4C" w14:textId="57A5E47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Roles</w:t>
      </w:r>
    </w:p>
    <w:p w14:paraId="123B20A6" w14:textId="38E84828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Clusterroles</w:t>
      </w:r>
    </w:p>
    <w:p w14:paraId="5DD2B1D9" w14:textId="6DC90831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Deployments</w:t>
      </w:r>
    </w:p>
    <w:p w14:paraId="544C2D0C" w14:textId="4224FF19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Services</w:t>
      </w:r>
    </w:p>
    <w:p w14:paraId="205B3062" w14:textId="437BE59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Ingress</w:t>
      </w:r>
    </w:p>
    <w:p w14:paraId="5E1390E1" w14:textId="100A9F29" w:rsidR="003E4C08" w:rsidRPr="003D6687" w:rsidRDefault="003D6687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Base de datos</w:t>
      </w:r>
    </w:p>
    <w:p w14:paraId="02889A66" w14:textId="217F9E76" w:rsidR="003D6687" w:rsidRPr="003D6687" w:rsidRDefault="003D6687" w:rsidP="003D6687">
      <w:pPr>
        <w:pStyle w:val="Prrafodelista"/>
        <w:numPr>
          <w:ilvl w:val="0"/>
          <w:numId w:val="25"/>
        </w:numPr>
        <w:rPr>
          <w:noProof/>
        </w:rPr>
      </w:pPr>
      <w:r w:rsidRPr="003D6687">
        <w:rPr>
          <w:noProof/>
        </w:rPr>
        <w:t>Scripts de inicialización</w:t>
      </w:r>
    </w:p>
    <w:p w14:paraId="37EEEAF6" w14:textId="71232B06" w:rsidR="003D6687" w:rsidRPr="003D6687" w:rsidRDefault="003D6687" w:rsidP="003D6687">
      <w:pPr>
        <w:pStyle w:val="Prrafodelista"/>
        <w:numPr>
          <w:ilvl w:val="0"/>
          <w:numId w:val="25"/>
        </w:numPr>
        <w:rPr>
          <w:noProof/>
        </w:rPr>
      </w:pPr>
      <w:r w:rsidRPr="003D6687">
        <w:rPr>
          <w:noProof/>
        </w:rPr>
        <w:t>volumenes</w:t>
      </w:r>
    </w:p>
    <w:p w14:paraId="2FA9E2EE" w14:textId="1CAC82A0" w:rsidR="003E4C08" w:rsidRPr="003970E4" w:rsidRDefault="003970E4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Documentación</w:t>
      </w:r>
    </w:p>
    <w:p w14:paraId="211BE7E7" w14:textId="441CD6A5" w:rsidR="003970E4" w:rsidRPr="003970E4" w:rsidRDefault="003970E4" w:rsidP="003970E4">
      <w:pPr>
        <w:pStyle w:val="Prrafodelista"/>
        <w:numPr>
          <w:ilvl w:val="0"/>
          <w:numId w:val="25"/>
        </w:numPr>
        <w:rPr>
          <w:noProof/>
        </w:rPr>
      </w:pPr>
      <w:r w:rsidRPr="003970E4">
        <w:rPr>
          <w:noProof/>
        </w:rPr>
        <w:t>Manual de despliegue</w:t>
      </w:r>
    </w:p>
    <w:p w14:paraId="216358E7" w14:textId="2409FBE2" w:rsidR="003970E4" w:rsidRDefault="003970E4" w:rsidP="003970E4">
      <w:pPr>
        <w:pStyle w:val="Prrafodelista"/>
        <w:numPr>
          <w:ilvl w:val="0"/>
          <w:numId w:val="25"/>
        </w:numPr>
        <w:rPr>
          <w:noProof/>
        </w:rPr>
      </w:pPr>
      <w:r w:rsidRPr="003970E4">
        <w:rPr>
          <w:noProof/>
        </w:rPr>
        <w:t>Diagrama de arquitectura</w:t>
      </w:r>
    </w:p>
    <w:p w14:paraId="2E10C35A" w14:textId="6D1C0CBC" w:rsidR="005A5758" w:rsidRPr="003970E4" w:rsidRDefault="005A5758" w:rsidP="003970E4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Documentación de APIs con Swagger</w:t>
      </w:r>
    </w:p>
    <w:p w14:paraId="23738593" w14:textId="6E89061C" w:rsidR="003E4C08" w:rsidRPr="00954978" w:rsidRDefault="0095497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Resultados</w:t>
      </w:r>
    </w:p>
    <w:p w14:paraId="19BC531D" w14:textId="385F50B6" w:rsidR="00954978" w:rsidRPr="00321BD9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 w:rsidRPr="00321BD9">
        <w:rPr>
          <w:noProof/>
        </w:rPr>
        <w:t>Endpoints de Postman (json)</w:t>
      </w:r>
    </w:p>
    <w:p w14:paraId="1DF19219" w14:textId="3B3D3FB1" w:rsidR="00954978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Imágenes en docker hub</w:t>
      </w:r>
    </w:p>
    <w:p w14:paraId="37C12CBD" w14:textId="336C33A0" w:rsidR="00954978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Validación del despliegue en Kubernetes</w:t>
      </w:r>
    </w:p>
    <w:p w14:paraId="089D545B" w14:textId="5C273C15" w:rsidR="00F43F2E" w:rsidRPr="007A3E33" w:rsidRDefault="00954978" w:rsidP="00FF692B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Validación de PODs con Postman</w:t>
      </w:r>
    </w:p>
    <w:sectPr w:rsidR="00F43F2E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7789" w14:textId="77777777" w:rsidR="008424E4" w:rsidRDefault="008424E4" w:rsidP="00A63A6C">
      <w:pPr>
        <w:spacing w:after="0" w:line="240" w:lineRule="auto"/>
      </w:pPr>
      <w:r>
        <w:separator/>
      </w:r>
    </w:p>
  </w:endnote>
  <w:endnote w:type="continuationSeparator" w:id="0">
    <w:p w14:paraId="09AD7DE7" w14:textId="77777777" w:rsidR="008424E4" w:rsidRDefault="008424E4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EndPr/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359B" w14:textId="77777777" w:rsidR="008424E4" w:rsidRDefault="008424E4" w:rsidP="00A63A6C">
      <w:pPr>
        <w:spacing w:after="0" w:line="240" w:lineRule="auto"/>
      </w:pPr>
      <w:r>
        <w:separator/>
      </w:r>
    </w:p>
  </w:footnote>
  <w:footnote w:type="continuationSeparator" w:id="0">
    <w:p w14:paraId="1B5F9930" w14:textId="77777777" w:rsidR="008424E4" w:rsidRDefault="008424E4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A83EFE"/>
    <w:multiLevelType w:val="hybridMultilevel"/>
    <w:tmpl w:val="3B677E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A0BBBF"/>
    <w:multiLevelType w:val="hybridMultilevel"/>
    <w:tmpl w:val="1E1E7A78"/>
    <w:lvl w:ilvl="0" w:tplc="FFFFFFFF">
      <w:start w:val="1"/>
      <w:numFmt w:val="bullet"/>
      <w:lvlText w:val="•"/>
      <w:lvlJc w:val="left"/>
    </w:lvl>
    <w:lvl w:ilvl="1" w:tplc="B4BEA86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3A017ED"/>
    <w:multiLevelType w:val="hybridMultilevel"/>
    <w:tmpl w:val="BA0222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522"/>
    <w:multiLevelType w:val="hybridMultilevel"/>
    <w:tmpl w:val="46F48F22"/>
    <w:lvl w:ilvl="0" w:tplc="D7CEAF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9BFAE"/>
    <w:multiLevelType w:val="hybridMultilevel"/>
    <w:tmpl w:val="B244B1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C1277F6"/>
    <w:multiLevelType w:val="hybridMultilevel"/>
    <w:tmpl w:val="40BA73E8"/>
    <w:lvl w:ilvl="0" w:tplc="B330ED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E32B0"/>
    <w:multiLevelType w:val="hybridMultilevel"/>
    <w:tmpl w:val="E85CD850"/>
    <w:lvl w:ilvl="0" w:tplc="50CE3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546ED"/>
    <w:multiLevelType w:val="hybridMultilevel"/>
    <w:tmpl w:val="2C32E5D0"/>
    <w:lvl w:ilvl="0" w:tplc="DEF2918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84742"/>
    <w:multiLevelType w:val="hybridMultilevel"/>
    <w:tmpl w:val="07BACB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4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16"/>
  </w:num>
  <w:num w:numId="9">
    <w:abstractNumId w:val="20"/>
  </w:num>
  <w:num w:numId="10">
    <w:abstractNumId w:val="21"/>
  </w:num>
  <w:num w:numId="11">
    <w:abstractNumId w:val="13"/>
  </w:num>
  <w:num w:numId="12">
    <w:abstractNumId w:val="10"/>
  </w:num>
  <w:num w:numId="13">
    <w:abstractNumId w:val="7"/>
  </w:num>
  <w:num w:numId="14">
    <w:abstractNumId w:val="17"/>
  </w:num>
  <w:num w:numId="15">
    <w:abstractNumId w:val="4"/>
  </w:num>
  <w:num w:numId="16">
    <w:abstractNumId w:val="23"/>
  </w:num>
  <w:num w:numId="17">
    <w:abstractNumId w:val="9"/>
  </w:num>
  <w:num w:numId="18">
    <w:abstractNumId w:val="1"/>
  </w:num>
  <w:num w:numId="19">
    <w:abstractNumId w:val="22"/>
  </w:num>
  <w:num w:numId="20">
    <w:abstractNumId w:val="15"/>
  </w:num>
  <w:num w:numId="21">
    <w:abstractNumId w:val="25"/>
  </w:num>
  <w:num w:numId="22">
    <w:abstractNumId w:val="0"/>
  </w:num>
  <w:num w:numId="23">
    <w:abstractNumId w:val="14"/>
  </w:num>
  <w:num w:numId="24">
    <w:abstractNumId w:val="2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96A0F"/>
    <w:rsid w:val="000A5E0D"/>
    <w:rsid w:val="000B3301"/>
    <w:rsid w:val="000B3B89"/>
    <w:rsid w:val="000B451E"/>
    <w:rsid w:val="000B666E"/>
    <w:rsid w:val="000D1BD0"/>
    <w:rsid w:val="000E039F"/>
    <w:rsid w:val="000E16FE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1EAC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0BC7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D5C12"/>
    <w:rsid w:val="002E700F"/>
    <w:rsid w:val="002F517F"/>
    <w:rsid w:val="002F5A03"/>
    <w:rsid w:val="00310C8A"/>
    <w:rsid w:val="003129F0"/>
    <w:rsid w:val="0032122F"/>
    <w:rsid w:val="00321BD9"/>
    <w:rsid w:val="00327A7B"/>
    <w:rsid w:val="0033160C"/>
    <w:rsid w:val="00332026"/>
    <w:rsid w:val="00333AAD"/>
    <w:rsid w:val="00333F79"/>
    <w:rsid w:val="0033767E"/>
    <w:rsid w:val="00346FEB"/>
    <w:rsid w:val="00360643"/>
    <w:rsid w:val="00361823"/>
    <w:rsid w:val="00380232"/>
    <w:rsid w:val="003838A6"/>
    <w:rsid w:val="0038455F"/>
    <w:rsid w:val="003970E4"/>
    <w:rsid w:val="003A290D"/>
    <w:rsid w:val="003B3677"/>
    <w:rsid w:val="003C2F6B"/>
    <w:rsid w:val="003D0860"/>
    <w:rsid w:val="003D0D85"/>
    <w:rsid w:val="003D6687"/>
    <w:rsid w:val="003D7B43"/>
    <w:rsid w:val="003E3496"/>
    <w:rsid w:val="003E4C08"/>
    <w:rsid w:val="003F234D"/>
    <w:rsid w:val="004012D6"/>
    <w:rsid w:val="0040516A"/>
    <w:rsid w:val="004316FA"/>
    <w:rsid w:val="00433BCE"/>
    <w:rsid w:val="00475E10"/>
    <w:rsid w:val="0048063D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0A7A"/>
    <w:rsid w:val="00543A24"/>
    <w:rsid w:val="0054747B"/>
    <w:rsid w:val="005729DE"/>
    <w:rsid w:val="00583FA6"/>
    <w:rsid w:val="00593F53"/>
    <w:rsid w:val="005978FD"/>
    <w:rsid w:val="005A20B8"/>
    <w:rsid w:val="005A575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26FF"/>
    <w:rsid w:val="006960F4"/>
    <w:rsid w:val="006A2477"/>
    <w:rsid w:val="006A2B06"/>
    <w:rsid w:val="006A3A69"/>
    <w:rsid w:val="006B6D4B"/>
    <w:rsid w:val="006C5A33"/>
    <w:rsid w:val="007016CD"/>
    <w:rsid w:val="00703D13"/>
    <w:rsid w:val="00716A07"/>
    <w:rsid w:val="00753C9C"/>
    <w:rsid w:val="00753CED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051C7"/>
    <w:rsid w:val="0081025D"/>
    <w:rsid w:val="008118C2"/>
    <w:rsid w:val="00833F3B"/>
    <w:rsid w:val="00841014"/>
    <w:rsid w:val="008424E4"/>
    <w:rsid w:val="00846719"/>
    <w:rsid w:val="00846A54"/>
    <w:rsid w:val="008546A8"/>
    <w:rsid w:val="008558F1"/>
    <w:rsid w:val="00857787"/>
    <w:rsid w:val="00864509"/>
    <w:rsid w:val="00885BC3"/>
    <w:rsid w:val="008B2FA9"/>
    <w:rsid w:val="008C3979"/>
    <w:rsid w:val="008C770D"/>
    <w:rsid w:val="008D27DC"/>
    <w:rsid w:val="008E36C1"/>
    <w:rsid w:val="008F2B87"/>
    <w:rsid w:val="00912C29"/>
    <w:rsid w:val="00917156"/>
    <w:rsid w:val="00922B8C"/>
    <w:rsid w:val="00922FCD"/>
    <w:rsid w:val="00937B25"/>
    <w:rsid w:val="00941873"/>
    <w:rsid w:val="00943B58"/>
    <w:rsid w:val="00954978"/>
    <w:rsid w:val="00965DF5"/>
    <w:rsid w:val="00977667"/>
    <w:rsid w:val="009802BB"/>
    <w:rsid w:val="0098353A"/>
    <w:rsid w:val="00993B33"/>
    <w:rsid w:val="009A3397"/>
    <w:rsid w:val="009C6957"/>
    <w:rsid w:val="009D472B"/>
    <w:rsid w:val="009D55DF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C0D27"/>
    <w:rsid w:val="00AD697B"/>
    <w:rsid w:val="00AE2E27"/>
    <w:rsid w:val="00AE6FF4"/>
    <w:rsid w:val="00AF1458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10C41"/>
    <w:rsid w:val="00C419BA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4309"/>
    <w:rsid w:val="00D67EBB"/>
    <w:rsid w:val="00D73084"/>
    <w:rsid w:val="00D91887"/>
    <w:rsid w:val="00DA027F"/>
    <w:rsid w:val="00DA41CB"/>
    <w:rsid w:val="00DB149F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14F94"/>
    <w:rsid w:val="00E203D4"/>
    <w:rsid w:val="00E26FA2"/>
    <w:rsid w:val="00E33FB2"/>
    <w:rsid w:val="00E403F2"/>
    <w:rsid w:val="00E40C97"/>
    <w:rsid w:val="00E432E4"/>
    <w:rsid w:val="00E43389"/>
    <w:rsid w:val="00E45A19"/>
    <w:rsid w:val="00E61CB0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0FAE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3F2E"/>
    <w:rsid w:val="00F4640E"/>
    <w:rsid w:val="00F47258"/>
    <w:rsid w:val="00F70C17"/>
    <w:rsid w:val="00F717A0"/>
    <w:rsid w:val="00F71C03"/>
    <w:rsid w:val="00F75750"/>
    <w:rsid w:val="00F844E2"/>
    <w:rsid w:val="00F90072"/>
    <w:rsid w:val="00F9310A"/>
    <w:rsid w:val="00FA7F72"/>
    <w:rsid w:val="00FC0730"/>
    <w:rsid w:val="00FD0AC4"/>
    <w:rsid w:val="00FD6126"/>
    <w:rsid w:val="00FD64E8"/>
    <w:rsid w:val="00FE0E07"/>
    <w:rsid w:val="00FE4ED4"/>
    <w:rsid w:val="00FF1308"/>
    <w:rsid w:val="00FF2BC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  <w:style w:type="paragraph" w:customStyle="1" w:styleId="Default">
    <w:name w:val="Default"/>
    <w:rsid w:val="006926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ulkkonen1/repo-equipo05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mcabrera/gestor-eventos-participantes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2025-06-26T22:41:00Z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